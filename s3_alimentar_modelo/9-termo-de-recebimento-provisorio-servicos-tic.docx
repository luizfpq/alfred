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DE7D9" w14:textId="77777777" w:rsidR="00F2377C" w:rsidRDefault="005B59B8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eastAsia="MS Mincho" w:hAnsi="Calibri"/>
          <w:b/>
          <w:bCs/>
          <w:lang w:eastAsia="ar-SA"/>
        </w:rPr>
      </w:pPr>
      <w:r>
        <w:rPr>
          <w:rFonts w:ascii="Calibri" w:eastAsia="MS Mincho" w:hAnsi="Calibri"/>
          <w:b/>
          <w:bCs/>
          <w:lang w:eastAsia="ar-SA"/>
        </w:rPr>
        <w:t>Histórico de Revisões</w:t>
      </w:r>
    </w:p>
    <w:p w14:paraId="6BA4307E" w14:textId="77777777" w:rsidR="00F2377C" w:rsidRDefault="00F2377C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eastAsia="MS Mincho" w:hAnsi="Calibri"/>
          <w:b/>
          <w:bCs/>
          <w:lang w:eastAsia="ar-SA"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849"/>
        <w:gridCol w:w="4167"/>
        <w:gridCol w:w="1839"/>
      </w:tblGrid>
      <w:tr w:rsidR="00F2377C" w14:paraId="69D74914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E5489D" w14:textId="77777777" w:rsidR="00F2377C" w:rsidRDefault="005B59B8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Data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1F65CF" w14:textId="77777777" w:rsidR="00F2377C" w:rsidRDefault="005B59B8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Versão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918792" w14:textId="77777777" w:rsidR="00F2377C" w:rsidRDefault="005B59B8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Descrição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0ACFEA" w14:textId="77777777" w:rsidR="00F2377C" w:rsidRDefault="005B59B8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Autor</w:t>
            </w:r>
          </w:p>
        </w:tc>
      </w:tr>
      <w:tr w:rsidR="00F2377C" w14:paraId="67DB3836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1B74E3" w14:textId="77777777" w:rsidR="00F2377C" w:rsidRDefault="005B59B8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  <w:color w:val="FF0000"/>
              </w:rPr>
            </w:pPr>
            <w:r>
              <w:rPr>
                <w:rFonts w:ascii="Calibri" w:hAnsi="Calibri" w:cs="Times New Roman"/>
                <w:color w:val="FF0000"/>
              </w:rPr>
              <w:t>DD/MM/AAAA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5FDC2A" w14:textId="77777777" w:rsidR="00F2377C" w:rsidRDefault="005B59B8">
            <w:pPr>
              <w:jc w:val="center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1.0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8E1DD7" w14:textId="77777777" w:rsidR="00F2377C" w:rsidRDefault="005B59B8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Primeira versão do documento.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1B7EC6" w14:textId="77777777" w:rsidR="00F2377C" w:rsidRDefault="005B59B8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XXXXXXXXXXXX</w:t>
            </w:r>
          </w:p>
        </w:tc>
      </w:tr>
      <w:tr w:rsidR="00F2377C" w14:paraId="43A98FCE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0857FE" w14:textId="77777777" w:rsidR="00F2377C" w:rsidRDefault="00F2377C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  <w:color w:val="FF0000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248616" w14:textId="77777777" w:rsidR="00F2377C" w:rsidRDefault="00F2377C">
            <w:pPr>
              <w:jc w:val="center"/>
              <w:rPr>
                <w:rFonts w:ascii="Calibri" w:hAnsi="Calibri"/>
                <w:color w:val="FF3333"/>
              </w:rPr>
            </w:pP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38D988" w14:textId="77777777" w:rsidR="00F2377C" w:rsidRDefault="00F2377C">
            <w:pPr>
              <w:rPr>
                <w:rFonts w:ascii="Calibri" w:hAnsi="Calibri"/>
                <w:color w:val="FF3333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FDDA39" w14:textId="77777777" w:rsidR="00F2377C" w:rsidRDefault="00F2377C">
            <w:pPr>
              <w:jc w:val="center"/>
              <w:rPr>
                <w:rFonts w:ascii="Calibri" w:hAnsi="Calibri"/>
                <w:color w:val="FF0000"/>
              </w:rPr>
            </w:pPr>
          </w:p>
        </w:tc>
      </w:tr>
      <w:tr w:rsidR="00F2377C" w14:paraId="6A04C52F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FEAD2C" w14:textId="77777777" w:rsidR="00F2377C" w:rsidRDefault="00F2377C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465AEE" w14:textId="77777777" w:rsidR="00F2377C" w:rsidRDefault="00F2377C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1B5684" w14:textId="77777777" w:rsidR="00F2377C" w:rsidRDefault="00F2377C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D3021B" w14:textId="77777777" w:rsidR="00F2377C" w:rsidRDefault="00F2377C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</w:tr>
    </w:tbl>
    <w:p w14:paraId="540D942F" w14:textId="77777777" w:rsidR="00F2377C" w:rsidRDefault="00F2377C">
      <w:pPr>
        <w:spacing w:line="360" w:lineRule="auto"/>
        <w:rPr>
          <w:rFonts w:ascii="Calibri" w:hAnsi="Calibri"/>
        </w:rPr>
      </w:pPr>
    </w:p>
    <w:p w14:paraId="27FAAF6F" w14:textId="77777777" w:rsidR="00F2377C" w:rsidRDefault="00F2377C">
      <w:pPr>
        <w:keepNext/>
        <w:keepLines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line="360" w:lineRule="auto"/>
        <w:jc w:val="center"/>
        <w:rPr>
          <w:rFonts w:ascii="Calibri" w:eastAsia="Times New Roman" w:hAnsi="Calibri" w:cs="Verdana"/>
          <w:b/>
          <w:bCs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F2377C" w14:paraId="1431B017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28FF6D" w14:textId="77777777" w:rsidR="00F2377C" w:rsidRDefault="005B59B8">
            <w:pPr>
              <w:pStyle w:val="Standard"/>
              <w:tabs>
                <w:tab w:val="left" w:pos="800"/>
                <w:tab w:val="right" w:leader="dot" w:pos="9629"/>
              </w:tabs>
              <w:jc w:val="center"/>
              <w:rPr>
                <w:rFonts w:ascii="Calibri" w:eastAsia="MS Mincho" w:hAnsi="Calibri"/>
                <w:b/>
                <w:bCs/>
                <w:color w:val="FF3333"/>
                <w:lang w:eastAsia="ar-SA"/>
              </w:rPr>
            </w:pPr>
            <w:r>
              <w:rPr>
                <w:rFonts w:ascii="Calibri" w:eastAsia="MS Mincho" w:hAnsi="Calibri"/>
                <w:b/>
                <w:bCs/>
                <w:color w:val="FF3333"/>
                <w:lang w:eastAsia="ar-SA"/>
              </w:rPr>
              <w:t>ATENÇÃO!</w:t>
            </w:r>
          </w:p>
          <w:p w14:paraId="5ADBEB16" w14:textId="77777777" w:rsidR="00F2377C" w:rsidRDefault="00F2377C">
            <w:pPr>
              <w:pStyle w:val="Standard"/>
              <w:tabs>
                <w:tab w:val="left" w:pos="800"/>
                <w:tab w:val="right" w:leader="dot" w:pos="9629"/>
              </w:tabs>
              <w:jc w:val="center"/>
              <w:rPr>
                <w:rFonts w:ascii="Calibri" w:eastAsia="MS Mincho" w:hAnsi="Calibri"/>
                <w:b/>
                <w:bCs/>
                <w:color w:val="FF3333"/>
                <w:lang w:eastAsia="ar-SA"/>
              </w:rPr>
            </w:pPr>
          </w:p>
          <w:p w14:paraId="41D699D0" w14:textId="77777777" w:rsidR="00F2377C" w:rsidRDefault="005B59B8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eastAsia="MS Mincho" w:hAnsi="Calibri"/>
                <w:color w:val="FF3333"/>
                <w:lang w:eastAsia="ar-SA"/>
              </w:rPr>
            </w:pPr>
            <w:r>
              <w:rPr>
                <w:rFonts w:ascii="Calibri" w:eastAsia="MS Mincho" w:hAnsi="Calibri"/>
                <w:color w:val="FF3333"/>
                <w:lang w:eastAsia="ar-SA"/>
              </w:rPr>
              <w:t xml:space="preserve">&lt; Os trechos marcados em vermelho neste documento são editáveis, notas explicativas ou exemplos, </w:t>
            </w:r>
            <w:r>
              <w:rPr>
                <w:rFonts w:ascii="Calibri" w:eastAsia="MS Mincho" w:hAnsi="Calibri"/>
                <w:color w:val="FF3333"/>
                <w:lang w:eastAsia="ar-SA"/>
              </w:rPr>
              <w:t>devendo ser substituídos ou excluídos, conforme necessidade&gt;.</w:t>
            </w:r>
          </w:p>
          <w:p w14:paraId="60D78CD6" w14:textId="77777777" w:rsidR="00F2377C" w:rsidRDefault="00F2377C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eastAsia="MS Mincho" w:hAnsi="Calibri"/>
                <w:color w:val="FF3333"/>
                <w:lang w:eastAsia="ar-SA"/>
              </w:rPr>
            </w:pPr>
          </w:p>
          <w:p w14:paraId="4842EA7F" w14:textId="77777777" w:rsidR="00F2377C" w:rsidRDefault="005B59B8">
            <w:pPr>
              <w:pStyle w:val="Standard"/>
              <w:tabs>
                <w:tab w:val="left" w:pos="800"/>
                <w:tab w:val="right" w:leader="dot" w:pos="9629"/>
              </w:tabs>
              <w:jc w:val="both"/>
            </w:pPr>
            <w:r>
              <w:rPr>
                <w:rFonts w:ascii="Calibri" w:eastAsia="MS Mincho" w:hAnsi="Calibri"/>
                <w:color w:val="FF3333"/>
                <w:lang w:eastAsia="ar-SA"/>
              </w:rPr>
              <w:t xml:space="preserve">&lt;Conforme </w:t>
            </w:r>
            <w:r>
              <w:rPr>
                <w:rFonts w:ascii="Calibri" w:eastAsia="MS Mincho" w:hAnsi="Calibri"/>
                <w:b/>
                <w:bCs/>
                <w:color w:val="FF3333"/>
                <w:lang w:eastAsia="ar-SA"/>
              </w:rPr>
              <w:t>ACÓRDÃO 172/2021 – TCU -PLENÁRIO</w:t>
            </w:r>
            <w:r>
              <w:rPr>
                <w:rFonts w:ascii="Calibri" w:eastAsia="MS Mincho" w:hAnsi="Calibri"/>
                <w:color w:val="FF3333"/>
                <w:lang w:eastAsia="ar-SA"/>
              </w:rPr>
              <w:t>, os órgãos e entidades federais têm o dever legal de realizar o planejamento prévio de cada contratação de TIC, inclusive daquelas viabilizadas median</w:t>
            </w:r>
            <w:r>
              <w:rPr>
                <w:rFonts w:ascii="Calibri" w:eastAsia="MS Mincho" w:hAnsi="Calibri"/>
                <w:color w:val="FF3333"/>
                <w:lang w:eastAsia="ar-SA"/>
              </w:rPr>
              <w:t xml:space="preserve">te adesão a </w:t>
            </w:r>
            <w:proofErr w:type="spellStart"/>
            <w:r>
              <w:rPr>
                <w:rFonts w:ascii="Calibri" w:eastAsia="MS Mincho" w:hAnsi="Calibri"/>
                <w:color w:val="FF3333"/>
                <w:lang w:eastAsia="ar-SA"/>
              </w:rPr>
              <w:t>ARPs</w:t>
            </w:r>
            <w:proofErr w:type="spellEnd"/>
            <w:r>
              <w:rPr>
                <w:rFonts w:ascii="Calibri" w:eastAsia="MS Mincho" w:hAnsi="Calibri"/>
                <w:color w:val="FF3333"/>
                <w:lang w:eastAsia="ar-SA"/>
              </w:rPr>
              <w:t>, que vai além do mero preenchimento formal dos artefatos previstos na legislação&gt;.</w:t>
            </w:r>
          </w:p>
          <w:p w14:paraId="4A2AF489" w14:textId="77777777" w:rsidR="00F2377C" w:rsidRDefault="00F2377C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eastAsia="MS Mincho" w:hAnsi="Calibri"/>
                <w:color w:val="FF3333"/>
                <w:lang w:eastAsia="ar-SA"/>
              </w:rPr>
            </w:pPr>
          </w:p>
          <w:p w14:paraId="6CF402E9" w14:textId="77777777" w:rsidR="00F2377C" w:rsidRDefault="005B59B8">
            <w:pPr>
              <w:pStyle w:val="Standard"/>
              <w:tabs>
                <w:tab w:val="left" w:pos="800"/>
                <w:tab w:val="right" w:leader="dot" w:pos="9629"/>
              </w:tabs>
              <w:jc w:val="both"/>
            </w:pPr>
            <w:r>
              <w:rPr>
                <w:rFonts w:ascii="Calibri" w:eastAsia="MS Mincho" w:hAnsi="Calibri"/>
                <w:color w:val="FF3333"/>
                <w:lang w:eastAsia="ar-SA"/>
              </w:rPr>
              <w:t>&lt;Nas contratações de licenciamento de softwares, é imprescindível verificar se toda a documentação entregue pela contratada está completa e corresponde exa</w:t>
            </w:r>
            <w:r>
              <w:rPr>
                <w:rFonts w:ascii="Calibri" w:eastAsia="MS Mincho" w:hAnsi="Calibri"/>
                <w:color w:val="FF3333"/>
                <w:lang w:eastAsia="ar-SA"/>
              </w:rPr>
              <w:t xml:space="preserve">tamente ao que foi especificado no TR. É fundamental certificar-se de que todas as licenças, suporte e/ou garantia entregues estejam de acordo com os </w:t>
            </w:r>
            <w:proofErr w:type="spellStart"/>
            <w:r>
              <w:rPr>
                <w:rFonts w:ascii="Calibri" w:eastAsia="MS Mincho" w:hAnsi="Calibri"/>
                <w:b/>
                <w:bCs/>
                <w:color w:val="FF3333"/>
                <w:lang w:eastAsia="ar-SA"/>
              </w:rPr>
              <w:t>part</w:t>
            </w:r>
            <w:proofErr w:type="spellEnd"/>
            <w:r>
              <w:rPr>
                <w:rFonts w:ascii="Calibri" w:eastAsia="MS Mincho" w:hAnsi="Calibri"/>
                <w:b/>
                <w:bCs/>
                <w:color w:val="FF3333"/>
                <w:lang w:eastAsia="ar-SA"/>
              </w:rPr>
              <w:t xml:space="preserve"> </w:t>
            </w:r>
            <w:proofErr w:type="spellStart"/>
            <w:r>
              <w:rPr>
                <w:rFonts w:ascii="Calibri" w:eastAsia="MS Mincho" w:hAnsi="Calibri"/>
                <w:b/>
                <w:bCs/>
                <w:color w:val="FF3333"/>
                <w:lang w:eastAsia="ar-SA"/>
              </w:rPr>
              <w:t>numbers</w:t>
            </w:r>
            <w:proofErr w:type="spellEnd"/>
            <w:r>
              <w:rPr>
                <w:rFonts w:ascii="Calibri" w:eastAsia="MS Mincho" w:hAnsi="Calibri"/>
                <w:color w:val="FF3333"/>
                <w:lang w:eastAsia="ar-SA"/>
              </w:rPr>
              <w:t xml:space="preserve"> especificados no TR&gt;.</w:t>
            </w:r>
          </w:p>
          <w:p w14:paraId="682087FF" w14:textId="77777777" w:rsidR="00F2377C" w:rsidRDefault="00F2377C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eastAsia="MS Mincho" w:hAnsi="Calibri"/>
                <w:color w:val="FF3333"/>
                <w:lang w:eastAsia="ar-SA"/>
              </w:rPr>
            </w:pPr>
          </w:p>
          <w:p w14:paraId="430E3C72" w14:textId="77777777" w:rsidR="00F2377C" w:rsidRDefault="00F2377C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eastAsia="MS Mincho" w:hAnsi="Calibri"/>
                <w:color w:val="FF3333"/>
                <w:lang w:eastAsia="ar-SA"/>
              </w:rPr>
            </w:pPr>
          </w:p>
        </w:tc>
      </w:tr>
    </w:tbl>
    <w:p w14:paraId="513D318E" w14:textId="77777777" w:rsidR="00F2377C" w:rsidRDefault="005B59B8">
      <w:pPr>
        <w:pStyle w:val="Standard"/>
        <w:pageBreakBefore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eastAsia="Times New Roman" w:hAnsi="Calibri" w:cs="Verdana"/>
          <w:b/>
          <w:bCs/>
        </w:rPr>
      </w:pPr>
      <w:r>
        <w:rPr>
          <w:rFonts w:ascii="Calibri" w:eastAsia="Times New Roman" w:hAnsi="Calibri" w:cs="Verdana"/>
          <w:b/>
          <w:bCs/>
        </w:rPr>
        <w:lastRenderedPageBreak/>
        <w:t>TERMO DE RECEBIMENTO PROVISÓRIO – SERVIÇOS DE TIC</w:t>
      </w:r>
    </w:p>
    <w:p w14:paraId="33A2EE34" w14:textId="77777777" w:rsidR="00F2377C" w:rsidRDefault="00F2377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eastAsia="Times New Roman" w:hAnsi="Calibri" w:cs="Verdana"/>
          <w:b/>
          <w:bCs/>
        </w:rPr>
      </w:pPr>
    </w:p>
    <w:p w14:paraId="0C98FDA9" w14:textId="77777777" w:rsidR="00F2377C" w:rsidRDefault="00F2377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eastAsia="Times New Roman" w:hAnsi="Calibri" w:cs="Verdana"/>
          <w:b/>
          <w:bCs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F2377C" w14:paraId="38931B1F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47FBC8" w14:textId="77777777" w:rsidR="00F2377C" w:rsidRDefault="005B59B8">
            <w:pPr>
              <w:pStyle w:val="TableContents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INTRODUÇÃO</w:t>
            </w:r>
          </w:p>
        </w:tc>
      </w:tr>
      <w:tr w:rsidR="00F2377C" w14:paraId="1CC3677A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44A93" w14:textId="77777777" w:rsidR="00F2377C" w:rsidRDefault="005B59B8"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 Termo de Recebimento Provisório trata-se de termo detalhado que declarará que os serviços foram prestados e atendem às exigências de caráter técnico, sem prejuízo de posterior verificação de sua conformidade com as exigências contratuais, bas</w:t>
            </w:r>
            <w:r>
              <w:rPr>
                <w:rFonts w:ascii="Calibri" w:hAnsi="Calibri"/>
              </w:rPr>
              <w:t>eada nos requisitos e nos critérios de aceitação definidos no Modelo de Gestão do Contrato.</w:t>
            </w:r>
          </w:p>
          <w:p w14:paraId="342DF332" w14:textId="77777777" w:rsidR="00F2377C" w:rsidRDefault="00F2377C">
            <w:pPr>
              <w:pStyle w:val="TableContents"/>
              <w:jc w:val="both"/>
              <w:rPr>
                <w:rFonts w:ascii="Calibri" w:hAnsi="Calibri"/>
              </w:rPr>
            </w:pPr>
          </w:p>
          <w:p w14:paraId="61D7A080" w14:textId="77777777" w:rsidR="00F2377C" w:rsidRDefault="00F2377C">
            <w:pPr>
              <w:pStyle w:val="TableContents"/>
              <w:jc w:val="both"/>
              <w:rPr>
                <w:rFonts w:ascii="Calibri" w:hAnsi="Calibri"/>
              </w:rPr>
            </w:pPr>
          </w:p>
          <w:p w14:paraId="28353873" w14:textId="77777777" w:rsidR="00F2377C" w:rsidRDefault="005B59B8">
            <w:pPr>
              <w:pStyle w:val="TableContents"/>
              <w:jc w:val="both"/>
            </w:pPr>
            <w:r>
              <w:rPr>
                <w:rFonts w:ascii="Calibri" w:hAnsi="Calibri"/>
                <w:b/>
                <w:bCs/>
              </w:rPr>
              <w:t>Referência: Inciso XXI, art. 2º, e alínea “i”, inciso II, art. 33 da IN SGD/ME Nº 94/2022.</w:t>
            </w:r>
          </w:p>
        </w:tc>
      </w:tr>
    </w:tbl>
    <w:p w14:paraId="0F6562AE" w14:textId="77777777" w:rsidR="00F2377C" w:rsidRDefault="00F2377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F2377C" w14:paraId="466A1F0F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758E5" w14:textId="77777777" w:rsidR="00F2377C" w:rsidRDefault="005B59B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1 – IDENTIFICAÇÃO</w:t>
            </w:r>
          </w:p>
        </w:tc>
      </w:tr>
    </w:tbl>
    <w:p w14:paraId="7036626E" w14:textId="77777777" w:rsidR="00F2377C" w:rsidRDefault="00F2377C">
      <w:pPr>
        <w:rPr>
          <w:vanish/>
          <w:lang w:eastAsia="zh-CN"/>
        </w:rPr>
      </w:pPr>
    </w:p>
    <w:tbl>
      <w:tblPr>
        <w:tblW w:w="8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4"/>
        <w:gridCol w:w="3409"/>
        <w:gridCol w:w="613"/>
        <w:gridCol w:w="2223"/>
      </w:tblGrid>
      <w:tr w:rsidR="00F2377C" w14:paraId="16C689C0" w14:textId="77777777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6B09F2" w14:textId="77777777" w:rsidR="00F2377C" w:rsidRDefault="005B59B8">
            <w:pPr>
              <w:pStyle w:val="TableContents"/>
            </w:pPr>
            <w:r>
              <w:rPr>
                <w:rFonts w:ascii="Calibri" w:hAnsi="Calibri"/>
                <w:b/>
                <w:bCs/>
                <w:color w:val="FF0000"/>
              </w:rPr>
              <w:t xml:space="preserve">CONTRATO </w:t>
            </w:r>
            <w:r>
              <w:rPr>
                <w:rFonts w:ascii="Calibri" w:hAnsi="Calibri"/>
                <w:b/>
                <w:bCs/>
                <w:color w:val="000000"/>
              </w:rPr>
              <w:t>Nº</w:t>
            </w:r>
          </w:p>
        </w:tc>
        <w:tc>
          <w:tcPr>
            <w:tcW w:w="62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99003" w14:textId="77777777" w:rsidR="00F2377C" w:rsidRDefault="005B59B8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proofErr w:type="spellStart"/>
            <w:r>
              <w:rPr>
                <w:rFonts w:ascii="Calibri" w:hAnsi="Calibri"/>
                <w:color w:val="FF0000"/>
              </w:rPr>
              <w:t>xx</w:t>
            </w:r>
            <w:proofErr w:type="spellEnd"/>
            <w:r>
              <w:rPr>
                <w:rFonts w:ascii="Calibri" w:hAnsi="Calibri"/>
                <w:color w:val="FF0000"/>
              </w:rPr>
              <w:t>/</w:t>
            </w:r>
            <w:proofErr w:type="spellStart"/>
            <w:r>
              <w:rPr>
                <w:rFonts w:ascii="Calibri" w:hAnsi="Calibri"/>
                <w:color w:val="FF0000"/>
              </w:rPr>
              <w:t>aaaa</w:t>
            </w:r>
            <w:proofErr w:type="spellEnd"/>
          </w:p>
        </w:tc>
      </w:tr>
      <w:tr w:rsidR="00F2377C" w14:paraId="7FFB1D4A" w14:textId="77777777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F493D" w14:textId="77777777" w:rsidR="00F2377C" w:rsidRDefault="005B59B8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CONTRATADA</w:t>
            </w:r>
          </w:p>
        </w:tc>
        <w:tc>
          <w:tcPr>
            <w:tcW w:w="3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995BB" w14:textId="77777777" w:rsidR="00F2377C" w:rsidRDefault="005B59B8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&lt;Nome da </w:t>
            </w:r>
            <w:r>
              <w:rPr>
                <w:rFonts w:ascii="Calibri" w:hAnsi="Calibri"/>
                <w:color w:val="FF0000"/>
              </w:rPr>
              <w:t>Contratada&gt;</w:t>
            </w:r>
          </w:p>
        </w:tc>
        <w:tc>
          <w:tcPr>
            <w:tcW w:w="6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20858" w14:textId="77777777" w:rsidR="00F2377C" w:rsidRDefault="005B59B8">
            <w:pPr>
              <w:pStyle w:val="TableContents"/>
              <w:jc w:val="both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CNPJ</w:t>
            </w:r>
          </w:p>
        </w:tc>
        <w:tc>
          <w:tcPr>
            <w:tcW w:w="22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6D08A" w14:textId="77777777" w:rsidR="00F2377C" w:rsidRDefault="005B59B8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proofErr w:type="spellStart"/>
            <w:r>
              <w:rPr>
                <w:rFonts w:ascii="Calibri" w:hAnsi="Calibri"/>
                <w:color w:val="FF0000"/>
              </w:rPr>
              <w:t>xxxxxxxxxxxx</w:t>
            </w:r>
            <w:proofErr w:type="spellEnd"/>
          </w:p>
        </w:tc>
      </w:tr>
      <w:tr w:rsidR="00F2377C" w14:paraId="593759BB" w14:textId="77777777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F93F2" w14:textId="77777777" w:rsidR="00F2377C" w:rsidRDefault="005B59B8">
            <w:pPr>
              <w:pStyle w:val="TableContents"/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Nº DA </w:t>
            </w:r>
            <w:r>
              <w:rPr>
                <w:rFonts w:ascii="Calibri" w:hAnsi="Calibri"/>
                <w:b/>
                <w:bCs/>
                <w:color w:val="FF0000"/>
              </w:rPr>
              <w:t>OS</w:t>
            </w:r>
          </w:p>
        </w:tc>
        <w:tc>
          <w:tcPr>
            <w:tcW w:w="624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B92B2" w14:textId="77777777" w:rsidR="00F2377C" w:rsidRDefault="005B59B8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</w:t>
            </w:r>
            <w:proofErr w:type="spellStart"/>
            <w:r>
              <w:rPr>
                <w:rFonts w:ascii="Calibri" w:hAnsi="Calibri"/>
                <w:color w:val="FF0000"/>
              </w:rPr>
              <w:t>xxxx</w:t>
            </w:r>
            <w:proofErr w:type="spellEnd"/>
            <w:r>
              <w:rPr>
                <w:rFonts w:ascii="Calibri" w:hAnsi="Calibri"/>
                <w:color w:val="FF0000"/>
              </w:rPr>
              <w:t>/</w:t>
            </w:r>
            <w:proofErr w:type="spellStart"/>
            <w:r>
              <w:rPr>
                <w:rFonts w:ascii="Calibri" w:hAnsi="Calibri"/>
                <w:color w:val="FF0000"/>
              </w:rPr>
              <w:t>aaaa</w:t>
            </w:r>
            <w:proofErr w:type="spellEnd"/>
            <w:r>
              <w:rPr>
                <w:rFonts w:ascii="Calibri" w:hAnsi="Calibri"/>
                <w:color w:val="FF0000"/>
              </w:rPr>
              <w:t>&gt;</w:t>
            </w:r>
          </w:p>
        </w:tc>
      </w:tr>
      <w:tr w:rsidR="00F2377C" w14:paraId="3891D1E6" w14:textId="77777777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22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A3513" w14:textId="77777777" w:rsidR="00F2377C" w:rsidRDefault="005B59B8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DATA DA EMISSÃO</w:t>
            </w:r>
          </w:p>
        </w:tc>
        <w:tc>
          <w:tcPr>
            <w:tcW w:w="624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2E115" w14:textId="77777777" w:rsidR="00F2377C" w:rsidRDefault="005B59B8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</w:t>
            </w:r>
            <w:proofErr w:type="spellStart"/>
            <w:r>
              <w:rPr>
                <w:rFonts w:ascii="Calibri" w:hAnsi="Calibri"/>
                <w:color w:val="FF0000"/>
              </w:rPr>
              <w:t>dd</w:t>
            </w:r>
            <w:proofErr w:type="spellEnd"/>
            <w:r>
              <w:rPr>
                <w:rFonts w:ascii="Calibri" w:hAnsi="Calibri"/>
                <w:color w:val="FF0000"/>
              </w:rPr>
              <w:t>/mm/</w:t>
            </w:r>
            <w:proofErr w:type="spellStart"/>
            <w:r>
              <w:rPr>
                <w:rFonts w:ascii="Calibri" w:hAnsi="Calibri"/>
                <w:color w:val="FF0000"/>
              </w:rPr>
              <w:t>aaaa</w:t>
            </w:r>
            <w:proofErr w:type="spellEnd"/>
            <w:r>
              <w:rPr>
                <w:rFonts w:ascii="Calibri" w:hAnsi="Calibri"/>
                <w:color w:val="FF0000"/>
              </w:rPr>
              <w:t>&gt;</w:t>
            </w:r>
          </w:p>
        </w:tc>
      </w:tr>
    </w:tbl>
    <w:p w14:paraId="4D2E3447" w14:textId="77777777" w:rsidR="00F2377C" w:rsidRDefault="00F2377C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spacing w:before="57" w:after="57"/>
        <w:ind w:left="397"/>
        <w:jc w:val="both"/>
        <w:rPr>
          <w:rFonts w:ascii="Calibri" w:hAnsi="Calibri"/>
          <w:color w:val="0000FF"/>
        </w:rPr>
      </w:pPr>
    </w:p>
    <w:p w14:paraId="00986BD4" w14:textId="77777777" w:rsidR="00F2377C" w:rsidRDefault="00F2377C">
      <w:pPr>
        <w:rPr>
          <w:vanish/>
          <w:lang w:eastAsia="zh-CN"/>
        </w:rPr>
      </w:pPr>
    </w:p>
    <w:tbl>
      <w:tblPr>
        <w:tblW w:w="8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2"/>
        <w:gridCol w:w="4764"/>
        <w:gridCol w:w="1359"/>
        <w:gridCol w:w="1704"/>
      </w:tblGrid>
      <w:tr w:rsidR="00F2377C" w14:paraId="64D41033" w14:textId="77777777">
        <w:tblPrEx>
          <w:tblCellMar>
            <w:top w:w="0" w:type="dxa"/>
            <w:bottom w:w="0" w:type="dxa"/>
          </w:tblCellMar>
        </w:tblPrEx>
        <w:tc>
          <w:tcPr>
            <w:tcW w:w="85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D0D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D43EF" w14:textId="77777777" w:rsidR="00F2377C" w:rsidRDefault="005B59B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2 – ESPECIFICAÇÃO DOS </w:t>
            </w:r>
            <w:r>
              <w:rPr>
                <w:rFonts w:ascii="Calibri" w:hAnsi="Calibri"/>
                <w:b/>
                <w:bCs/>
              </w:rPr>
              <w:t>SERVIÇOS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E VOLUMES DE EXECUÇÃO</w:t>
            </w:r>
          </w:p>
        </w:tc>
      </w:tr>
      <w:tr w:rsidR="00F2377C" w14:paraId="28742818" w14:textId="77777777">
        <w:tblPrEx>
          <w:tblCellMar>
            <w:top w:w="0" w:type="dxa"/>
            <w:bottom w:w="0" w:type="dxa"/>
          </w:tblCellMar>
        </w:tblPrEx>
        <w:tc>
          <w:tcPr>
            <w:tcW w:w="850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E5AF5" w14:textId="77777777" w:rsidR="00F2377C" w:rsidRDefault="005B59B8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SOLUÇÃO DE TIC</w:t>
            </w:r>
          </w:p>
        </w:tc>
      </w:tr>
      <w:tr w:rsidR="00F2377C" w14:paraId="3D6CD580" w14:textId="77777777">
        <w:tblPrEx>
          <w:tblCellMar>
            <w:top w:w="0" w:type="dxa"/>
            <w:bottom w:w="0" w:type="dxa"/>
          </w:tblCellMar>
        </w:tblPrEx>
        <w:trPr>
          <w:trHeight w:val="829"/>
        </w:trPr>
        <w:tc>
          <w:tcPr>
            <w:tcW w:w="850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2F850" w14:textId="77777777" w:rsidR="00F2377C" w:rsidRDefault="005B59B8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&lt;Descrição da solução de TIC solicitada relacionada ao contrato anteriormente </w:t>
            </w:r>
            <w:r>
              <w:rPr>
                <w:rFonts w:ascii="Calibri" w:hAnsi="Calibri"/>
                <w:color w:val="FF0000"/>
              </w:rPr>
              <w:t>identificado&gt;</w:t>
            </w:r>
          </w:p>
        </w:tc>
      </w:tr>
      <w:tr w:rsidR="00F2377C" w14:paraId="633E2B94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7716F" w14:textId="77777777" w:rsidR="00F2377C" w:rsidRDefault="005B59B8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ITEM</w:t>
            </w:r>
          </w:p>
        </w:tc>
        <w:tc>
          <w:tcPr>
            <w:tcW w:w="4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77250" w14:textId="77777777" w:rsidR="00F2377C" w:rsidRDefault="005B59B8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DESCRIÇÃO DO BEM OU SERVIÇO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92961" w14:textId="77777777" w:rsidR="00F2377C" w:rsidRDefault="005B59B8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MÉTRICA</w:t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51833" w14:textId="77777777" w:rsidR="00F2377C" w:rsidRDefault="005B59B8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QUANTIDADE</w:t>
            </w:r>
          </w:p>
        </w:tc>
      </w:tr>
      <w:tr w:rsidR="00F2377C" w14:paraId="7921F5EE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1AAF72" w14:textId="77777777" w:rsidR="00F2377C" w:rsidRDefault="005B59B8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4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98AB9" w14:textId="77777777" w:rsidR="00F2377C" w:rsidRDefault="005B59B8">
            <w:pPr>
              <w:pStyle w:val="TableContents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&lt;Descrição igual ao da OS de abertura&gt;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B9AAB" w14:textId="77777777" w:rsidR="00F2377C" w:rsidRDefault="005B59B8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&lt;Ex.: PF&gt;</w:t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C98C8E" w14:textId="77777777" w:rsidR="00F2377C" w:rsidRDefault="005B59B8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&lt;n&gt;</w:t>
            </w:r>
          </w:p>
        </w:tc>
      </w:tr>
      <w:tr w:rsidR="00F2377C" w14:paraId="23AC1CC1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E49D34" w14:textId="77777777" w:rsidR="00F2377C" w:rsidRDefault="005B59B8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4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6FA38A" w14:textId="77777777" w:rsidR="00F2377C" w:rsidRDefault="005B59B8">
            <w:pPr>
              <w:pStyle w:val="TableContents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E1C231" w14:textId="77777777" w:rsidR="00F2377C" w:rsidRDefault="005B59B8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E3C292" w14:textId="77777777" w:rsidR="00F2377C" w:rsidRDefault="005B59B8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…</w:t>
            </w:r>
          </w:p>
        </w:tc>
      </w:tr>
      <w:tr w:rsidR="00F2377C" w14:paraId="5BEBFD6E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D7D70E" w14:textId="77777777" w:rsidR="00F2377C" w:rsidRDefault="005B59B8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4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1FDBE" w14:textId="77777777" w:rsidR="00F2377C" w:rsidRDefault="005B59B8">
            <w:pPr>
              <w:pStyle w:val="TableContents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502AB5" w14:textId="77777777" w:rsidR="00F2377C" w:rsidRDefault="005B59B8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831C92" w14:textId="77777777" w:rsidR="00F2377C" w:rsidRDefault="005B59B8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…</w:t>
            </w:r>
          </w:p>
        </w:tc>
      </w:tr>
      <w:tr w:rsidR="00F2377C" w14:paraId="627B7A03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66507D" w14:textId="77777777" w:rsidR="00F2377C" w:rsidRDefault="005B59B8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4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A719F" w14:textId="77777777" w:rsidR="00F2377C" w:rsidRDefault="005B59B8">
            <w:pPr>
              <w:pStyle w:val="TableContents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55D307" w14:textId="77777777" w:rsidR="00F2377C" w:rsidRDefault="005B59B8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8D8D88" w14:textId="77777777" w:rsidR="00F2377C" w:rsidRDefault="005B59B8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…</w:t>
            </w:r>
          </w:p>
        </w:tc>
      </w:tr>
      <w:tr w:rsidR="00F2377C" w14:paraId="7B9BD711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04BC9A" w14:textId="77777777" w:rsidR="00F2377C" w:rsidRDefault="00F2377C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42EEB" w14:textId="77777777" w:rsidR="00F2377C" w:rsidRDefault="00F2377C">
            <w:pPr>
              <w:pStyle w:val="TableContents"/>
              <w:rPr>
                <w:rFonts w:ascii="Calibri" w:hAnsi="Calibri"/>
                <w:color w:val="FF0000"/>
              </w:rPr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48D871" w14:textId="77777777" w:rsidR="00F2377C" w:rsidRDefault="00F2377C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A4569F" w14:textId="77777777" w:rsidR="00F2377C" w:rsidRDefault="00F2377C">
            <w:pPr>
              <w:pStyle w:val="TableContents"/>
              <w:jc w:val="center"/>
            </w:pPr>
          </w:p>
        </w:tc>
      </w:tr>
      <w:tr w:rsidR="00F2377C" w14:paraId="0CF28E4A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96A80E" w14:textId="77777777" w:rsidR="00F2377C" w:rsidRDefault="00F2377C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9E4BF" w14:textId="77777777" w:rsidR="00F2377C" w:rsidRDefault="00F2377C">
            <w:pPr>
              <w:pStyle w:val="TableContents"/>
              <w:rPr>
                <w:rFonts w:ascii="Calibri" w:hAnsi="Calibri"/>
                <w:color w:val="FF0000"/>
              </w:rPr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894E0C" w14:textId="77777777" w:rsidR="00F2377C" w:rsidRDefault="00F2377C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841A51" w14:textId="77777777" w:rsidR="00F2377C" w:rsidRDefault="00F2377C">
            <w:pPr>
              <w:pStyle w:val="TableContents"/>
              <w:jc w:val="center"/>
            </w:pPr>
          </w:p>
        </w:tc>
      </w:tr>
      <w:tr w:rsidR="00F2377C" w14:paraId="384C3BE0" w14:textId="77777777">
        <w:tblPrEx>
          <w:tblCellMar>
            <w:top w:w="0" w:type="dxa"/>
            <w:bottom w:w="0" w:type="dxa"/>
          </w:tblCellMar>
        </w:tblPrEx>
        <w:tc>
          <w:tcPr>
            <w:tcW w:w="6805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95FD5" w14:textId="77777777" w:rsidR="00F2377C" w:rsidRDefault="005B59B8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TOTAL DE ITENS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EE5C00" w14:textId="77777777" w:rsidR="00F2377C" w:rsidRDefault="00F2377C">
            <w:pPr>
              <w:pStyle w:val="TableContents"/>
              <w:jc w:val="center"/>
              <w:rPr>
                <w:rFonts w:ascii="Calibri" w:hAnsi="Calibri"/>
                <w:b/>
                <w:bCs/>
                <w:color w:val="0000FF"/>
              </w:rPr>
            </w:pPr>
          </w:p>
        </w:tc>
      </w:tr>
    </w:tbl>
    <w:p w14:paraId="5FA1CBFA" w14:textId="77777777" w:rsidR="00F2377C" w:rsidRDefault="00F2377C">
      <w:pPr>
        <w:pStyle w:val="Textbody"/>
      </w:pPr>
    </w:p>
    <w:p w14:paraId="5D1B1A39" w14:textId="77777777" w:rsidR="00F2377C" w:rsidRDefault="00F2377C">
      <w:pPr>
        <w:pStyle w:val="Textbody"/>
      </w:pPr>
    </w:p>
    <w:p w14:paraId="73C9E5D4" w14:textId="77777777" w:rsidR="00F2377C" w:rsidRDefault="00F2377C">
      <w:pPr>
        <w:pStyle w:val="Textbody"/>
      </w:pPr>
    </w:p>
    <w:p w14:paraId="2382F027" w14:textId="77777777" w:rsidR="00F2377C" w:rsidRDefault="00F2377C">
      <w:pPr>
        <w:pStyle w:val="Textbody"/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F2377C" w14:paraId="4EF57571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43BEA3" w14:textId="77777777" w:rsidR="00F2377C" w:rsidRDefault="005B59B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lastRenderedPageBreak/>
              <w:t>3 – RECEBIMENTO</w:t>
            </w:r>
          </w:p>
        </w:tc>
      </w:tr>
    </w:tbl>
    <w:p w14:paraId="39A73E34" w14:textId="77777777" w:rsidR="00F2377C" w:rsidRDefault="00F2377C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spacing w:before="57" w:after="57"/>
        <w:ind w:left="397"/>
        <w:jc w:val="both"/>
        <w:rPr>
          <w:rFonts w:ascii="Calibri" w:hAnsi="Calibri"/>
          <w:color w:val="000000"/>
        </w:rPr>
      </w:pPr>
    </w:p>
    <w:p w14:paraId="600A15AC" w14:textId="77777777" w:rsidR="00F2377C" w:rsidRDefault="005B59B8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119"/>
        <w:jc w:val="both"/>
      </w:pPr>
      <w:r>
        <w:rPr>
          <w:rFonts w:ascii="Calibri" w:hAnsi="Calibri"/>
          <w:color w:val="000000"/>
        </w:rPr>
        <w:t xml:space="preserve">Para fins de cumprimento do disposto no art. 33, </w:t>
      </w:r>
      <w:r>
        <w:rPr>
          <w:rFonts w:ascii="Calibri" w:hAnsi="Calibri"/>
          <w:color w:val="000000"/>
        </w:rPr>
        <w:t>inciso II, alínea “i”, da IN SGD/ME nº 94/2022, por este instrumento ATESTO que os serviços</w:t>
      </w:r>
      <w:r>
        <w:rPr>
          <w:rFonts w:ascii="Calibri" w:hAnsi="Calibri"/>
          <w:color w:val="FF0000"/>
        </w:rPr>
        <w:t xml:space="preserve"> </w:t>
      </w:r>
      <w:r>
        <w:rPr>
          <w:rFonts w:ascii="Calibri" w:hAnsi="Calibri"/>
          <w:color w:val="000000"/>
        </w:rPr>
        <w:t xml:space="preserve">correspondentes à </w:t>
      </w:r>
      <w:r>
        <w:rPr>
          <w:rFonts w:ascii="Calibri" w:hAnsi="Calibri"/>
          <w:color w:val="FF0000"/>
        </w:rPr>
        <w:t>&lt;OS&gt;</w:t>
      </w:r>
      <w:r>
        <w:rPr>
          <w:rFonts w:ascii="Calibri" w:hAnsi="Calibri"/>
          <w:color w:val="000000"/>
        </w:rPr>
        <w:t xml:space="preserve"> acima identificada, conforme definido no Modelo de Execução do contrato supracitado, foram executados e </w:t>
      </w:r>
      <w:r>
        <w:rPr>
          <w:rFonts w:ascii="Calibri" w:hAnsi="Calibri"/>
          <w:color w:val="FF0000"/>
        </w:rPr>
        <w:t xml:space="preserve">&lt;atende(m)/atende(m) </w:t>
      </w:r>
      <w:r>
        <w:rPr>
          <w:rFonts w:ascii="Calibri" w:hAnsi="Calibri"/>
          <w:color w:val="FF0000"/>
        </w:rPr>
        <w:t xml:space="preserve">parcialmente/não atende(m)&gt; </w:t>
      </w:r>
      <w:r>
        <w:rPr>
          <w:rFonts w:ascii="Calibri" w:hAnsi="Calibri"/>
          <w:color w:val="000000"/>
        </w:rPr>
        <w:t>às respectivas exigências de caráter técnico discriminadas abaixo. Não obstante, estarão sujeitos à avaliação específica para verificação do atendimento às demais exigências contratuais, de acordo com os Critérios de Aceitação p</w:t>
      </w:r>
      <w:r>
        <w:rPr>
          <w:rFonts w:ascii="Calibri" w:hAnsi="Calibri"/>
          <w:color w:val="000000"/>
        </w:rPr>
        <w:t xml:space="preserve">reviamente definidos no Modelo de Gestão do contrato. </w:t>
      </w:r>
    </w:p>
    <w:p w14:paraId="7DEE5DF1" w14:textId="77777777" w:rsidR="00F2377C" w:rsidRDefault="005B59B8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119"/>
        <w:jc w:val="both"/>
      </w:pPr>
      <w:r>
        <w:rPr>
          <w:rFonts w:ascii="Calibri" w:hAnsi="Calibri"/>
          <w:color w:val="000000"/>
        </w:rPr>
        <w:t>Ressaltamos que o recebimento definitivo desses serviços</w:t>
      </w:r>
      <w:r>
        <w:rPr>
          <w:rFonts w:ascii="Calibri" w:hAnsi="Calibri"/>
          <w:color w:val="FF0000"/>
        </w:rPr>
        <w:t xml:space="preserve"> </w:t>
      </w:r>
      <w:r>
        <w:rPr>
          <w:rFonts w:ascii="Calibri" w:hAnsi="Calibri"/>
          <w:color w:val="000000"/>
        </w:rPr>
        <w:t>ocorrerá somente após a verificação desses requisitos e das demais condições contratuais, desde que não se observem inconformidades ou divergênc</w:t>
      </w:r>
      <w:r>
        <w:rPr>
          <w:rFonts w:ascii="Calibri" w:hAnsi="Calibri"/>
          <w:color w:val="000000"/>
        </w:rPr>
        <w:t xml:space="preserve">ias quanto às especificações constantes do Termo de Referência e do Contrato acima identificado que ensejem correções por parte da </w:t>
      </w:r>
      <w:r>
        <w:rPr>
          <w:rFonts w:ascii="Calibri" w:hAnsi="Calibri"/>
          <w:b/>
          <w:bCs/>
          <w:color w:val="000000"/>
        </w:rPr>
        <w:t>CONTRATADA</w:t>
      </w:r>
      <w:r>
        <w:rPr>
          <w:rFonts w:ascii="Calibri" w:hAnsi="Calibri"/>
          <w:color w:val="000000"/>
        </w:rPr>
        <w:t>. Por fim, reitera-se que o objeto poderá ser rejeitado, no todo ou em parte, quando estiver em desacordo com o con</w:t>
      </w:r>
      <w:r>
        <w:rPr>
          <w:rFonts w:ascii="Calibri" w:hAnsi="Calibri"/>
          <w:color w:val="000000"/>
        </w:rPr>
        <w:t>trato.</w:t>
      </w:r>
    </w:p>
    <w:p w14:paraId="3C96ED6C" w14:textId="77777777" w:rsidR="00F2377C" w:rsidRDefault="00F2377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119"/>
        <w:jc w:val="both"/>
        <w:rPr>
          <w:rFonts w:ascii="Calibri" w:hAnsi="Calibri"/>
          <w:color w:val="000000"/>
        </w:rPr>
      </w:pPr>
    </w:p>
    <w:tbl>
      <w:tblPr>
        <w:tblW w:w="8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2"/>
        <w:gridCol w:w="4416"/>
        <w:gridCol w:w="1707"/>
        <w:gridCol w:w="1704"/>
      </w:tblGrid>
      <w:tr w:rsidR="00F2377C" w14:paraId="4A40945A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F2047" w14:textId="77777777" w:rsidR="00F2377C" w:rsidRDefault="005B59B8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ITEM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607AE" w14:textId="77777777" w:rsidR="00F2377C" w:rsidRDefault="005B59B8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ESPECIFICAÇÃO TÉCNICA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1676A" w14:textId="77777777" w:rsidR="00F2377C" w:rsidRDefault="005B59B8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ATENDIMENTO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E9391A" w14:textId="77777777" w:rsidR="00F2377C" w:rsidRDefault="005B59B8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OBSERVAÇÃO</w:t>
            </w:r>
          </w:p>
        </w:tc>
      </w:tr>
      <w:tr w:rsidR="00F2377C" w14:paraId="14A3EBEA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882EEB" w14:textId="77777777" w:rsidR="00F2377C" w:rsidRDefault="005B59B8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7CA844" w14:textId="77777777" w:rsidR="00F2377C" w:rsidRDefault="005B59B8">
            <w:pPr>
              <w:pStyle w:val="TableContents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&lt;exigências técnicas definidas no TR&gt;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5009B3" w14:textId="77777777" w:rsidR="00F2377C" w:rsidRDefault="005B59B8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...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90FF6E" w14:textId="77777777" w:rsidR="00F2377C" w:rsidRDefault="005B59B8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............</w:t>
            </w:r>
          </w:p>
        </w:tc>
      </w:tr>
      <w:tr w:rsidR="00F2377C" w14:paraId="55C74CC6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9E3863" w14:textId="77777777" w:rsidR="00F2377C" w:rsidRDefault="005B59B8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4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E619A4" w14:textId="77777777" w:rsidR="00F2377C" w:rsidRDefault="005B59B8">
            <w:pPr>
              <w:pStyle w:val="TableContents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17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725CCD" w14:textId="77777777" w:rsidR="00F2377C" w:rsidRDefault="005B59B8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5F1577" w14:textId="77777777" w:rsidR="00F2377C" w:rsidRDefault="005B59B8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............</w:t>
            </w:r>
          </w:p>
        </w:tc>
      </w:tr>
      <w:tr w:rsidR="00F2377C" w14:paraId="3256CDDD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D919E6" w14:textId="77777777" w:rsidR="00F2377C" w:rsidRDefault="005B59B8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4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381D0" w14:textId="77777777" w:rsidR="00F2377C" w:rsidRDefault="005B59B8">
            <w:pPr>
              <w:pStyle w:val="TableContents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17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581307" w14:textId="77777777" w:rsidR="00F2377C" w:rsidRDefault="005B59B8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DEE728" w14:textId="77777777" w:rsidR="00F2377C" w:rsidRDefault="005B59B8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............</w:t>
            </w:r>
          </w:p>
        </w:tc>
      </w:tr>
      <w:tr w:rsidR="00F2377C" w14:paraId="3748063A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245327" w14:textId="77777777" w:rsidR="00F2377C" w:rsidRDefault="005B59B8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4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6DE07" w14:textId="77777777" w:rsidR="00F2377C" w:rsidRDefault="005B59B8">
            <w:pPr>
              <w:pStyle w:val="TableContents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17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D08ABC" w14:textId="77777777" w:rsidR="00F2377C" w:rsidRDefault="005B59B8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67201E" w14:textId="77777777" w:rsidR="00F2377C" w:rsidRDefault="005B59B8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............</w:t>
            </w:r>
          </w:p>
        </w:tc>
      </w:tr>
      <w:tr w:rsidR="00F2377C" w14:paraId="5B051323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23A50D" w14:textId="77777777" w:rsidR="00F2377C" w:rsidRDefault="00F2377C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7FD697" w14:textId="77777777" w:rsidR="00F2377C" w:rsidRDefault="00F2377C">
            <w:pPr>
              <w:pStyle w:val="TableContents"/>
              <w:rPr>
                <w:rFonts w:ascii="Calibri" w:hAnsi="Calibri"/>
                <w:color w:val="FF0000"/>
              </w:rPr>
            </w:pPr>
          </w:p>
        </w:tc>
        <w:tc>
          <w:tcPr>
            <w:tcW w:w="17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5823CA" w14:textId="77777777" w:rsidR="00F2377C" w:rsidRDefault="00F2377C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61DA6C" w14:textId="77777777" w:rsidR="00F2377C" w:rsidRDefault="00F2377C">
            <w:pPr>
              <w:pStyle w:val="TableContents"/>
              <w:jc w:val="center"/>
            </w:pPr>
          </w:p>
        </w:tc>
      </w:tr>
      <w:tr w:rsidR="00F2377C" w14:paraId="35966377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BBFE81" w14:textId="77777777" w:rsidR="00F2377C" w:rsidRDefault="00F2377C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1F7E13" w14:textId="77777777" w:rsidR="00F2377C" w:rsidRDefault="00F2377C">
            <w:pPr>
              <w:pStyle w:val="TableContents"/>
              <w:rPr>
                <w:rFonts w:ascii="Calibri" w:hAnsi="Calibri"/>
                <w:color w:val="FF0000"/>
              </w:rPr>
            </w:pPr>
          </w:p>
        </w:tc>
        <w:tc>
          <w:tcPr>
            <w:tcW w:w="17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343EE5" w14:textId="77777777" w:rsidR="00F2377C" w:rsidRDefault="00F2377C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5DC689" w14:textId="77777777" w:rsidR="00F2377C" w:rsidRDefault="00F2377C">
            <w:pPr>
              <w:pStyle w:val="TableContents"/>
              <w:jc w:val="center"/>
            </w:pPr>
          </w:p>
        </w:tc>
      </w:tr>
    </w:tbl>
    <w:p w14:paraId="6572A312" w14:textId="77777777" w:rsidR="00F2377C" w:rsidRDefault="00F2377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000000"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F2377C" w14:paraId="27E1AF62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6D761" w14:textId="77777777" w:rsidR="00F2377C" w:rsidRDefault="005B59B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4 – ASSINATURA</w:t>
            </w:r>
          </w:p>
        </w:tc>
      </w:tr>
    </w:tbl>
    <w:p w14:paraId="181201EB" w14:textId="77777777" w:rsidR="00F2377C" w:rsidRDefault="00F2377C">
      <w:pPr>
        <w:rPr>
          <w:vanish/>
          <w:lang w:eastAsia="zh-CN"/>
        </w:rPr>
      </w:pPr>
    </w:p>
    <w:tbl>
      <w:tblPr>
        <w:tblW w:w="8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9"/>
      </w:tblGrid>
      <w:tr w:rsidR="005B59B8" w14:paraId="225C2A08" w14:textId="77777777" w:rsidTr="001703E2">
        <w:tblPrEx>
          <w:tblCellMar>
            <w:top w:w="0" w:type="dxa"/>
            <w:bottom w:w="0" w:type="dxa"/>
          </w:tblCellMar>
        </w:tblPrEx>
        <w:tc>
          <w:tcPr>
            <w:tcW w:w="85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CE14E" w14:textId="251E5DA3" w:rsidR="005B59B8" w:rsidRDefault="005B59B8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Calibri" w:hAnsi="Calibri"/>
                <w:b/>
                <w:bCs/>
                <w:color w:val="000000"/>
                <w:shd w:val="clear" w:color="auto" w:fill="00FF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FISCAL TÉCNICO</w:t>
            </w:r>
          </w:p>
        </w:tc>
      </w:tr>
      <w:tr w:rsidR="005B59B8" w14:paraId="711AE79B" w14:textId="77777777" w:rsidTr="00E27C73">
        <w:tblPrEx>
          <w:tblCellMar>
            <w:top w:w="0" w:type="dxa"/>
            <w:bottom w:w="0" w:type="dxa"/>
          </w:tblCellMar>
        </w:tblPrEx>
        <w:tc>
          <w:tcPr>
            <w:tcW w:w="85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0FDA4" w14:textId="77777777" w:rsidR="005B59B8" w:rsidRDefault="005B59B8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rFonts w:ascii="Calibri" w:hAnsi="Calibri"/>
                <w:color w:val="000000"/>
              </w:rPr>
            </w:pPr>
          </w:p>
          <w:p w14:paraId="002F3142" w14:textId="77777777" w:rsidR="005B59B8" w:rsidRDefault="005B59B8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rFonts w:ascii="Calibri" w:hAnsi="Calibri"/>
                <w:color w:val="000000"/>
              </w:rPr>
            </w:pPr>
          </w:p>
          <w:p w14:paraId="2D8158B1" w14:textId="77777777" w:rsidR="005B59B8" w:rsidRDefault="005B59B8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_____________________________</w:t>
            </w:r>
          </w:p>
          <w:p w14:paraId="56343C1E" w14:textId="77777777" w:rsidR="005B59B8" w:rsidRDefault="005B59B8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&lt;Nome do Fiscal Técnico do Contrato&gt;</w:t>
            </w:r>
          </w:p>
          <w:p w14:paraId="2CF32D81" w14:textId="77777777" w:rsidR="005B59B8" w:rsidRDefault="005B59B8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Matrícula:</w:t>
            </w:r>
            <w:r>
              <w:rPr>
                <w:rFonts w:ascii="Calibri" w:hAnsi="Calibri"/>
                <w:color w:val="FF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FF0000"/>
              </w:rPr>
              <w:t>xxxxxx</w:t>
            </w:r>
            <w:proofErr w:type="spellEnd"/>
          </w:p>
          <w:p w14:paraId="08258934" w14:textId="77777777" w:rsidR="005B59B8" w:rsidRDefault="005B59B8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rFonts w:ascii="Calibri" w:hAnsi="Calibri"/>
                <w:color w:val="FF0000"/>
              </w:rPr>
            </w:pPr>
          </w:p>
          <w:p w14:paraId="230D537A" w14:textId="77777777" w:rsidR="005B59B8" w:rsidRDefault="005B59B8">
            <w:pPr>
              <w:suppressLineNumbers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</w:pP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>&lt;Local&gt;</w:t>
            </w:r>
            <w:r>
              <w:rPr>
                <w:rFonts w:eastAsia="Times New Roman" w:cs="Arial"/>
                <w:color w:val="000000"/>
                <w:kern w:val="0"/>
                <w:lang w:eastAsia="ar-SA" w:bidi="ar-SA"/>
              </w:rPr>
              <w:t xml:space="preserve">, </w:t>
            </w: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 xml:space="preserve">&lt;dia&gt; </w:t>
            </w:r>
            <w:r>
              <w:rPr>
                <w:rFonts w:eastAsia="Times New Roman" w:cs="Arial"/>
                <w:color w:val="000000"/>
                <w:kern w:val="0"/>
                <w:lang w:eastAsia="ar-SA" w:bidi="ar-SA"/>
              </w:rPr>
              <w:t>de</w:t>
            </w: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 xml:space="preserve"> &lt;mês&gt; </w:t>
            </w:r>
            <w:r>
              <w:rPr>
                <w:rFonts w:eastAsia="Times New Roman" w:cs="Arial"/>
                <w:color w:val="000000"/>
                <w:kern w:val="0"/>
                <w:lang w:eastAsia="ar-SA" w:bidi="ar-SA"/>
              </w:rPr>
              <w:t>de</w:t>
            </w: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 xml:space="preserve"> &lt;ano&gt;</w:t>
            </w:r>
            <w:r>
              <w:rPr>
                <w:rFonts w:eastAsia="Times New Roman" w:cs="Arial"/>
                <w:color w:val="000000"/>
                <w:kern w:val="0"/>
                <w:lang w:eastAsia="ar-SA" w:bidi="ar-SA"/>
              </w:rPr>
              <w:t>.</w:t>
            </w:r>
          </w:p>
          <w:p w14:paraId="51484304" w14:textId="77777777" w:rsidR="005B59B8" w:rsidRDefault="005B59B8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rFonts w:ascii="Calibri" w:hAnsi="Calibri"/>
                <w:color w:val="FF0000"/>
              </w:rPr>
            </w:pPr>
          </w:p>
          <w:p w14:paraId="31B11261" w14:textId="77777777" w:rsidR="005B59B8" w:rsidRDefault="005B59B8">
            <w:pPr>
              <w:suppressLineNumbers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shd w:val="clear" w:color="auto" w:fill="00FF00"/>
              </w:rPr>
            </w:pPr>
          </w:p>
        </w:tc>
      </w:tr>
      <w:tr w:rsidR="00F2377C" w14:paraId="58D843A2" w14:textId="77777777">
        <w:tblPrEx>
          <w:tblCellMar>
            <w:top w:w="0" w:type="dxa"/>
            <w:bottom w:w="0" w:type="dxa"/>
          </w:tblCellMar>
        </w:tblPrEx>
        <w:tc>
          <w:tcPr>
            <w:tcW w:w="85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41361" w14:textId="77777777" w:rsidR="00F2377C" w:rsidRDefault="005B59B8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PREPOSTO</w:t>
            </w:r>
          </w:p>
        </w:tc>
      </w:tr>
      <w:tr w:rsidR="00F2377C" w14:paraId="1955AB72" w14:textId="77777777">
        <w:tblPrEx>
          <w:tblCellMar>
            <w:top w:w="0" w:type="dxa"/>
            <w:bottom w:w="0" w:type="dxa"/>
          </w:tblCellMar>
        </w:tblPrEx>
        <w:tc>
          <w:tcPr>
            <w:tcW w:w="85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77E0E" w14:textId="77777777" w:rsidR="00F2377C" w:rsidRDefault="00F2377C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Calibri" w:hAnsi="Calibri"/>
                <w:color w:val="000000"/>
              </w:rPr>
            </w:pPr>
          </w:p>
          <w:p w14:paraId="639BE7FA" w14:textId="77777777" w:rsidR="00F2377C" w:rsidRDefault="005B59B8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________________________</w:t>
            </w:r>
          </w:p>
          <w:p w14:paraId="6F1F5CA0" w14:textId="77777777" w:rsidR="00F2377C" w:rsidRDefault="005B59B8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&lt;Nome do Preposto do Contrato&gt;</w:t>
            </w:r>
          </w:p>
          <w:p w14:paraId="21315B2A" w14:textId="77777777" w:rsidR="00F2377C" w:rsidRDefault="005B59B8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Matrícula</w:t>
            </w:r>
            <w:r>
              <w:rPr>
                <w:rFonts w:ascii="Calibri" w:hAnsi="Calibri"/>
                <w:color w:val="000000"/>
              </w:rPr>
              <w:t xml:space="preserve">: </w:t>
            </w:r>
            <w:proofErr w:type="spellStart"/>
            <w:r>
              <w:rPr>
                <w:rFonts w:ascii="Calibri" w:hAnsi="Calibri"/>
                <w:color w:val="FF0000"/>
              </w:rPr>
              <w:t>xxxxxx</w:t>
            </w:r>
            <w:proofErr w:type="spellEnd"/>
          </w:p>
          <w:p w14:paraId="7D83299A" w14:textId="77777777" w:rsidR="00F2377C" w:rsidRDefault="00F2377C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</w:pPr>
          </w:p>
          <w:p w14:paraId="2BE006DC" w14:textId="77777777" w:rsidR="00F2377C" w:rsidRDefault="005B59B8">
            <w:pPr>
              <w:suppressLineNumbers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right"/>
            </w:pP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>&lt;Local&gt;</w:t>
            </w:r>
            <w:r>
              <w:rPr>
                <w:rFonts w:eastAsia="Times New Roman" w:cs="Arial"/>
                <w:color w:val="000000"/>
                <w:kern w:val="0"/>
                <w:lang w:eastAsia="ar-SA" w:bidi="ar-SA"/>
              </w:rPr>
              <w:t xml:space="preserve">, </w:t>
            </w: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 xml:space="preserve">&lt;dia&gt; </w:t>
            </w:r>
            <w:r>
              <w:rPr>
                <w:rFonts w:eastAsia="Times New Roman" w:cs="Arial"/>
                <w:color w:val="000000"/>
                <w:kern w:val="0"/>
                <w:lang w:eastAsia="ar-SA" w:bidi="ar-SA"/>
              </w:rPr>
              <w:t>de</w:t>
            </w: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 xml:space="preserve"> &lt;mês&gt; </w:t>
            </w:r>
            <w:r>
              <w:rPr>
                <w:rFonts w:eastAsia="Times New Roman" w:cs="Arial"/>
                <w:color w:val="000000"/>
                <w:kern w:val="0"/>
                <w:lang w:eastAsia="ar-SA" w:bidi="ar-SA"/>
              </w:rPr>
              <w:t>de</w:t>
            </w: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 xml:space="preserve"> &lt;ano&gt;</w:t>
            </w:r>
            <w:r>
              <w:rPr>
                <w:rFonts w:eastAsia="Times New Roman" w:cs="Arial"/>
                <w:color w:val="000000"/>
                <w:kern w:val="0"/>
                <w:lang w:eastAsia="ar-SA" w:bidi="ar-SA"/>
              </w:rPr>
              <w:t>.</w:t>
            </w:r>
          </w:p>
          <w:p w14:paraId="4C7400F6" w14:textId="77777777" w:rsidR="00F2377C" w:rsidRDefault="00F2377C">
            <w:pPr>
              <w:suppressLineNumbers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right"/>
            </w:pPr>
          </w:p>
        </w:tc>
      </w:tr>
    </w:tbl>
    <w:p w14:paraId="069EF23C" w14:textId="77777777" w:rsidR="00F2377C" w:rsidRDefault="00F2377C">
      <w:pPr>
        <w:pStyle w:val="Standard"/>
      </w:pPr>
    </w:p>
    <w:sectPr w:rsidR="00F2377C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C242C" w14:textId="77777777" w:rsidR="00000000" w:rsidRDefault="005B59B8">
      <w:r>
        <w:separator/>
      </w:r>
    </w:p>
  </w:endnote>
  <w:endnote w:type="continuationSeparator" w:id="0">
    <w:p w14:paraId="5AFBC67F" w14:textId="77777777" w:rsidR="00000000" w:rsidRDefault="005B5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4C5AE" w14:textId="77777777" w:rsidR="00045E39" w:rsidRDefault="005B59B8">
    <w:pPr>
      <w:pStyle w:val="Rodap"/>
      <w:jc w:val="right"/>
    </w:pPr>
    <w:r>
      <w:rPr>
        <w:shd w:val="clear" w:color="auto" w:fill="FFFFFF"/>
      </w:rPr>
      <w:fldChar w:fldCharType="begin"/>
    </w:r>
    <w:r>
      <w:rPr>
        <w:shd w:val="clear" w:color="auto" w:fill="FFFFFF"/>
      </w:rPr>
      <w:instrText xml:space="preserve"> PAGE </w:instrText>
    </w:r>
    <w:r>
      <w:rPr>
        <w:shd w:val="clear" w:color="auto" w:fill="FFFFFF"/>
      </w:rPr>
      <w:fldChar w:fldCharType="separate"/>
    </w:r>
    <w:r>
      <w:rPr>
        <w:shd w:val="clear" w:color="auto" w:fill="FFFFFF"/>
      </w:rPr>
      <w:t>3</w:t>
    </w:r>
    <w:r>
      <w:rPr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F95A8" w14:textId="77777777" w:rsidR="00000000" w:rsidRDefault="005B59B8">
      <w:r>
        <w:rPr>
          <w:color w:val="000000"/>
        </w:rPr>
        <w:separator/>
      </w:r>
    </w:p>
  </w:footnote>
  <w:footnote w:type="continuationSeparator" w:id="0">
    <w:p w14:paraId="34811F09" w14:textId="77777777" w:rsidR="00000000" w:rsidRDefault="005B5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4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504"/>
    </w:tblGrid>
    <w:tr w:rsidR="00045E39" w14:paraId="1388A1FC" w14:textId="77777777">
      <w:tblPrEx>
        <w:tblCellMar>
          <w:top w:w="0" w:type="dxa"/>
          <w:bottom w:w="0" w:type="dxa"/>
        </w:tblCellMar>
      </w:tblPrEx>
      <w:trPr>
        <w:trHeight w:val="1065"/>
      </w:trPr>
      <w:tc>
        <w:tcPr>
          <w:tcW w:w="850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DB2E85A" w14:textId="77777777" w:rsidR="00045E39" w:rsidRDefault="005B59B8">
          <w:pPr>
            <w:pStyle w:val="TableContents"/>
            <w:jc w:val="center"/>
            <w:rPr>
              <w:rFonts w:ascii="Calibri" w:hAnsi="Calibri"/>
              <w:b/>
              <w:bCs/>
              <w:color w:val="FF9999"/>
            </w:rPr>
          </w:pPr>
          <w:r>
            <w:rPr>
              <w:rFonts w:ascii="Calibri" w:hAnsi="Calibri"/>
              <w:b/>
              <w:bCs/>
              <w:color w:val="FF9999"/>
            </w:rPr>
            <w:t>&lt;ESPAÇO DESTINADO À IDENTIFICAÇÃO DO ÓRGÃO/ENTIDADE&gt;</w:t>
          </w:r>
        </w:p>
      </w:tc>
    </w:tr>
  </w:tbl>
  <w:p w14:paraId="7BBAF97D" w14:textId="77777777" w:rsidR="00045E39" w:rsidRDefault="005B59B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0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2377C"/>
    <w:rsid w:val="005B59B8"/>
    <w:rsid w:val="00F2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35F7A"/>
  <w15:docId w15:val="{672393EC-2CAF-4FA8-BCD4-694DC175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3"/>
      <w:sz w:val="24"/>
      <w:szCs w:val="24"/>
      <w:lang w:eastAsia="hi-IN" w:bidi="hi-IN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</w:style>
  <w:style w:type="paragraph" w:styleId="Ttulo2">
    <w:name w:val="heading 2"/>
    <w:basedOn w:val="Heading"/>
    <w:next w:val="Textbody"/>
    <w:uiPriority w:val="9"/>
    <w:semiHidden/>
    <w:unhideWhenUsed/>
    <w:qFormat/>
    <w:pPr>
      <w:outlineLvl w:val="1"/>
    </w:pPr>
    <w:rPr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bCs/>
      <w:sz w:val="36"/>
      <w:szCs w:val="36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texto">
    <w:name w:val="texto"/>
    <w:pPr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suppressAutoHyphens/>
      <w:autoSpaceDE w:val="0"/>
      <w:spacing w:after="0" w:line="240" w:lineRule="atLeast"/>
      <w:ind w:left="170" w:hanging="170"/>
      <w:jc w:val="both"/>
    </w:pPr>
    <w:rPr>
      <w:rFonts w:ascii="Times New Roman" w:eastAsia="Times New Roman" w:hAnsi="Times New Roman"/>
      <w:kern w:val="3"/>
      <w:sz w:val="20"/>
      <w:szCs w:val="20"/>
      <w:lang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Subttulo">
    <w:name w:val="Subtitle"/>
    <w:basedOn w:val="Heading"/>
    <w:next w:val="Textbody"/>
    <w:uiPriority w:val="11"/>
    <w:qFormat/>
    <w:rPr>
      <w:i/>
      <w:iCs/>
    </w:r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EPTabela">
    <w:name w:val="EP Tabela"/>
    <w:basedOn w:val="Normal"/>
    <w:pPr>
      <w:jc w:val="center"/>
    </w:pPr>
    <w:rPr>
      <w:rFonts w:cs="Arial"/>
      <w:b/>
      <w:sz w:val="22"/>
      <w:lang w:eastAsia="ar-SA"/>
    </w:rPr>
  </w:style>
  <w:style w:type="paragraph" w:customStyle="1" w:styleId="EPConteudotabela">
    <w:name w:val="EP Conteudotabela"/>
    <w:basedOn w:val="Normal"/>
    <w:pPr>
      <w:tabs>
        <w:tab w:val="left" w:pos="-302"/>
      </w:tabs>
      <w:spacing w:line="100" w:lineRule="atLeast"/>
      <w:ind w:left="23" w:firstLine="45"/>
    </w:pPr>
    <w:rPr>
      <w:rFonts w:cs="Arial"/>
      <w:lang w:eastAsia="ar-SA"/>
    </w:rPr>
  </w:style>
  <w:style w:type="paragraph" w:styleId="Textodebalo">
    <w:name w:val="Balloon Text"/>
    <w:basedOn w:val="Normal"/>
    <w:rPr>
      <w:rFonts w:ascii="Segoe UI" w:eastAsia="Segoe UI" w:hAnsi="Segoe UI" w:cs="Mangal"/>
      <w:sz w:val="18"/>
      <w:szCs w:val="1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extodebaloChar">
    <w:name w:val="Texto de balão Char"/>
    <w:basedOn w:val="Fontepargpadro"/>
    <w:rPr>
      <w:rFonts w:ascii="Segoe UI" w:eastAsia="SimSun" w:hAnsi="Segoe UI" w:cs="Mangal"/>
      <w:kern w:val="3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D83F27D3C7C244B4B0353FCEF2D32D" ma:contentTypeVersion="15" ma:contentTypeDescription="Crie um novo documento." ma:contentTypeScope="" ma:versionID="43e2a54cf7b57c80d160d7620147ee45">
  <xsd:schema xmlns:xsd="http://www.w3.org/2001/XMLSchema" xmlns:xs="http://www.w3.org/2001/XMLSchema" xmlns:p="http://schemas.microsoft.com/office/2006/metadata/properties" xmlns:ns2="6b69e0ef-d27d-470e-880f-3d6c413f2b1e" xmlns:ns3="8189a329-b568-4eef-85cb-0b87258ac610" targetNamespace="http://schemas.microsoft.com/office/2006/metadata/properties" ma:root="true" ma:fieldsID="0e630929a72d1102926b5e9e735a13a9" ns2:_="" ns3:_="">
    <xsd:import namespace="6b69e0ef-d27d-470e-880f-3d6c413f2b1e"/>
    <xsd:import namespace="8189a329-b568-4eef-85cb-0b87258ac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9e0ef-d27d-470e-880f-3d6c413f2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f897d17-34fd-4a01-8f80-908009a6c4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9a329-b568-4eef-85cb-0b87258ac61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f680dce-b0e5-4f06-af57-ad262665e993}" ma:internalName="TaxCatchAll" ma:showField="CatchAllData" ma:web="8189a329-b568-4eef-85cb-0b87258ac6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89a329-b568-4eef-85cb-0b87258ac610"/>
    <lcf76f155ced4ddcb4097134ff3c332f xmlns="6b69e0ef-d27d-470e-880f-3d6c413f2b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753D13-9340-4940-86B2-B28727652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9e0ef-d27d-470e-880f-3d6c413f2b1e"/>
    <ds:schemaRef ds:uri="8189a329-b568-4eef-85cb-0b87258ac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3D80C6-FA21-4814-87BC-9435D01558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BB0ECE-8719-4FC5-B074-1410F9EF4945}">
  <ds:schemaRefs>
    <ds:schemaRef ds:uri="http://purl.org/dc/terms/"/>
    <ds:schemaRef ds:uri="6b69e0ef-d27d-470e-880f-3d6c413f2b1e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8189a329-b568-4eef-85cb-0b87258ac6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538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Santiago Hilario</dc:creator>
  <dc:description/>
  <cp:lastModifiedBy>Lucas Marcelo</cp:lastModifiedBy>
  <cp:revision>2</cp:revision>
  <dcterms:created xsi:type="dcterms:W3CDTF">2023-03-01T18:17:00Z</dcterms:created>
  <dcterms:modified xsi:type="dcterms:W3CDTF">2023-03-01T18:17:00Z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0x01010044D83F27D3C7C244B4B0353FCEF2D32D</vt:lpwstr>
  </property>
</Properties>
</file>